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BF96" w14:textId="31C9106D" w:rsidR="0034461B" w:rsidRDefault="0034461B" w:rsidP="0034461B">
      <w:pPr>
        <w:pStyle w:val="Heading1"/>
        <w:pBdr>
          <w:bottom w:val="none" w:sz="0" w:space="0" w:color="auto"/>
        </w:pBdr>
        <w:ind w:left="0"/>
      </w:pPr>
      <w:bookmarkStart w:id="0" w:name="_Toc98300764"/>
      <w:r>
        <w:rPr>
          <w:smallCap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0D3EA3DA" wp14:editId="1EEC2BF8">
            <wp:simplePos x="0" y="0"/>
            <wp:positionH relativeFrom="column">
              <wp:posOffset>-449580</wp:posOffset>
            </wp:positionH>
            <wp:positionV relativeFrom="paragraph">
              <wp:posOffset>438</wp:posOffset>
            </wp:positionV>
            <wp:extent cx="3790950" cy="1631950"/>
            <wp:effectExtent l="0" t="0" r="0" b="6350"/>
            <wp:wrapSquare wrapText="bothSides"/>
            <wp:docPr id="1324042511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2511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98B5A" w14:textId="4279CF16" w:rsidR="0034461B" w:rsidRDefault="0034461B" w:rsidP="0034461B">
      <w:pPr>
        <w:pStyle w:val="Heading1"/>
        <w:pBdr>
          <w:bottom w:val="none" w:sz="0" w:space="0" w:color="auto"/>
        </w:pBdr>
      </w:pPr>
    </w:p>
    <w:p w14:paraId="6C13B0AB" w14:textId="45804C5D" w:rsidR="0034461B" w:rsidRDefault="0034461B"/>
    <w:p w14:paraId="4A6D7A12" w14:textId="356B1F09" w:rsidR="0034461B" w:rsidRDefault="00000000">
      <w:r>
        <w:rPr>
          <w:noProof/>
        </w:rPr>
        <w:pict w14:anchorId="468F617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38.35pt;margin-top:37.9pt;width:473.25pt;height:454.5pt;z-index:251659264">
            <v:textbox style="mso-next-textbox:#_x0000_s2051">
              <w:txbxContent>
                <w:p w14:paraId="059A1BC6" w14:textId="77777777" w:rsidR="0034461B" w:rsidRDefault="0034461B" w:rsidP="006567AE">
                  <w:pPr>
                    <w:pStyle w:val="BodyText"/>
                    <w:spacing w:before="400" w:line="480" w:lineRule="auto"/>
                    <w:ind w:left="284" w:right="56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Ingeniería Web – Proyecto Web Colaborativo</w:t>
                  </w:r>
                </w:p>
                <w:p w14:paraId="042827BE" w14:textId="1A1F101E" w:rsidR="0034461B" w:rsidRPr="00D95F15" w:rsidRDefault="0078004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Título</w:t>
                  </w:r>
                  <w:r w:rsidR="0034461B">
                    <w:rPr>
                      <w:b/>
                      <w:sz w:val="28"/>
                    </w:rPr>
                    <w:t xml:space="preserve">: </w:t>
                  </w:r>
                  <w:proofErr w:type="spellStart"/>
                  <w:r>
                    <w:rPr>
                      <w:bCs/>
                      <w:sz w:val="28"/>
                    </w:rPr>
                    <w:t>OutfitShowroom</w:t>
                  </w:r>
                  <w:proofErr w:type="spellEnd"/>
                  <w:r w:rsidR="0034461B">
                    <w:rPr>
                      <w:bCs/>
                      <w:sz w:val="28"/>
                    </w:rPr>
                    <w:t xml:space="preserve"> - Diseño e implementación de una web de </w:t>
                  </w:r>
                  <w:r>
                    <w:rPr>
                      <w:bCs/>
                      <w:sz w:val="28"/>
                    </w:rPr>
                    <w:t>moda</w:t>
                  </w:r>
                </w:p>
                <w:p w14:paraId="138948F7" w14:textId="43BC24AD" w:rsidR="0034461B" w:rsidRPr="006E1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Curso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78004B">
                    <w:rPr>
                      <w:bCs/>
                      <w:sz w:val="28"/>
                    </w:rPr>
                    <w:t>4</w:t>
                  </w:r>
                  <w:r>
                    <w:rPr>
                      <w:bCs/>
                      <w:sz w:val="28"/>
                    </w:rPr>
                    <w:t xml:space="preserve">º Grado en </w:t>
                  </w:r>
                  <w:r w:rsidR="0078004B">
                    <w:rPr>
                      <w:bCs/>
                      <w:sz w:val="28"/>
                    </w:rPr>
                    <w:t xml:space="preserve">CDIA + </w:t>
                  </w:r>
                  <w:r>
                    <w:rPr>
                      <w:bCs/>
                      <w:sz w:val="28"/>
                    </w:rPr>
                    <w:t>Ingeniería Informática</w:t>
                  </w:r>
                  <w:r w:rsidRPr="00CC2C8E">
                    <w:rPr>
                      <w:bCs/>
                      <w:sz w:val="28"/>
                    </w:rPr>
                    <w:t xml:space="preserve"> </w:t>
                  </w:r>
                  <w:r>
                    <w:rPr>
                      <w:bCs/>
                      <w:sz w:val="28"/>
                    </w:rPr>
                    <w:t>(</w:t>
                  </w:r>
                  <w:r w:rsidRPr="006E134E">
                    <w:rPr>
                      <w:bCs/>
                      <w:sz w:val="28"/>
                    </w:rPr>
                    <w:t>Semestre 1º</w:t>
                  </w:r>
                  <w:r>
                    <w:rPr>
                      <w:bCs/>
                      <w:sz w:val="28"/>
                    </w:rPr>
                    <w:t>)</w:t>
                  </w:r>
                </w:p>
                <w:p w14:paraId="07AB43BB" w14:textId="77777777" w:rsidR="0013734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 w:rsidRPr="00CC2C8E">
                    <w:rPr>
                      <w:b/>
                      <w:bCs/>
                      <w:sz w:val="28"/>
                    </w:rPr>
                    <w:t>Materia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</w:t>
                  </w:r>
                  <w:r w:rsidR="0013734E" w:rsidRPr="0013734E">
                    <w:rPr>
                      <w:bCs/>
                      <w:sz w:val="28"/>
                    </w:rPr>
                    <w:t>145324 - Ingeniería Web</w:t>
                  </w:r>
                </w:p>
                <w:p w14:paraId="49678196" w14:textId="36EEF14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Estudiantes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 xml:space="preserve">Nicolás </w:t>
                  </w:r>
                  <w:proofErr w:type="spellStart"/>
                  <w:r w:rsidR="0078004B">
                    <w:rPr>
                      <w:bCs/>
                      <w:sz w:val="28"/>
                    </w:rPr>
                    <w:t>Llop</w:t>
                  </w:r>
                  <w:proofErr w:type="spellEnd"/>
                  <w:r w:rsidR="0078004B">
                    <w:rPr>
                      <w:bCs/>
                      <w:sz w:val="28"/>
                    </w:rPr>
                    <w:t xml:space="preserve"> Prieto</w:t>
                  </w:r>
                </w:p>
                <w:p w14:paraId="22E329C4" w14:textId="2B7D8939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>Unai Igartua Pérez</w:t>
                  </w:r>
                </w:p>
                <w:p w14:paraId="7FC6089C" w14:textId="1EC5D317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 w:rsidR="0078004B">
                    <w:rPr>
                      <w:bCs/>
                      <w:sz w:val="28"/>
                    </w:rPr>
                    <w:t xml:space="preserve">Iñigo Fernández-Sopeña </w:t>
                  </w:r>
                  <w:r w:rsidR="00F8225B">
                    <w:rPr>
                      <w:bCs/>
                      <w:sz w:val="28"/>
                    </w:rPr>
                    <w:t>Hernández</w:t>
                  </w:r>
                </w:p>
                <w:p w14:paraId="578441F1" w14:textId="26E93854" w:rsidR="00F8225B" w:rsidRPr="00F8225B" w:rsidRDefault="00F8225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Cs/>
                      <w:sz w:val="28"/>
                    </w:rPr>
                    <w:tab/>
                    <w:t>Jorge Alcorta Berasategui</w:t>
                  </w:r>
                </w:p>
                <w:p w14:paraId="6B4542A7" w14:textId="3D75FF26" w:rsidR="0034461B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Cs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Grupo: </w:t>
                  </w:r>
                  <w:r>
                    <w:rPr>
                      <w:bCs/>
                      <w:sz w:val="28"/>
                    </w:rPr>
                    <w:t>IW-0</w:t>
                  </w:r>
                  <w:r w:rsidR="00F8225B">
                    <w:rPr>
                      <w:bCs/>
                      <w:sz w:val="28"/>
                    </w:rPr>
                    <w:t>3</w:t>
                  </w:r>
                </w:p>
                <w:p w14:paraId="5B1AF5C8" w14:textId="77777777" w:rsidR="0034461B" w:rsidRPr="006567AE" w:rsidRDefault="0034461B" w:rsidP="006E134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Profesor: </w:t>
                  </w:r>
                  <w:r>
                    <w:rPr>
                      <w:bCs/>
                      <w:sz w:val="28"/>
                    </w:rPr>
                    <w:t>David Buján Carballal</w:t>
                  </w:r>
                </w:p>
                <w:p w14:paraId="3453CFE6" w14:textId="77777777" w:rsidR="0034461B" w:rsidRPr="006567AE" w:rsidRDefault="0034461B" w:rsidP="006567AE">
                  <w:pPr>
                    <w:pStyle w:val="BodyText"/>
                    <w:tabs>
                      <w:tab w:val="left" w:pos="2410"/>
                      <w:tab w:val="left" w:pos="4395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</w:p>
              </w:txbxContent>
            </v:textbox>
            <w10:wrap type="square"/>
          </v:shape>
        </w:pict>
      </w:r>
    </w:p>
    <w:p w14:paraId="62B502DA" w14:textId="77777777" w:rsidR="0034461B" w:rsidRDefault="0034461B">
      <w:pPr>
        <w:pStyle w:val="BodyText"/>
        <w:rPr>
          <w:b/>
          <w:sz w:val="32"/>
        </w:rPr>
      </w:pPr>
    </w:p>
    <w:p w14:paraId="64F0E69E" w14:textId="3159F266" w:rsidR="0034461B" w:rsidRDefault="0034461B">
      <w:pPr>
        <w:pStyle w:val="BodyText"/>
        <w:rPr>
          <w:b/>
          <w:sz w:val="32"/>
        </w:rPr>
      </w:pPr>
      <w:r>
        <w:rPr>
          <w:b/>
          <w:sz w:val="32"/>
        </w:rPr>
        <w:t>Facultad de Ingeniería</w:t>
      </w:r>
    </w:p>
    <w:p w14:paraId="2AFDAB92" w14:textId="77777777" w:rsidR="000344D2" w:rsidRDefault="0034461B" w:rsidP="000344D2">
      <w:pPr>
        <w:pStyle w:val="BodyText"/>
        <w:rPr>
          <w:b/>
          <w:smallCaps/>
          <w:sz w:val="32"/>
        </w:rPr>
      </w:pPr>
      <w:r>
        <w:rPr>
          <w:b/>
          <w:smallCaps/>
          <w:sz w:val="32"/>
        </w:rPr>
        <w:t>Universidad de Deusto</w:t>
      </w:r>
    </w:p>
    <w:p w14:paraId="602F6D7A" w14:textId="6DF2BDDB" w:rsidR="0034461B" w:rsidRPr="0070798E" w:rsidRDefault="0034461B" w:rsidP="000344D2">
      <w:pPr>
        <w:pStyle w:val="BodyText"/>
        <w:rPr>
          <w:b/>
          <w:bCs/>
          <w:sz w:val="28"/>
          <w:szCs w:val="32"/>
        </w:rPr>
      </w:pPr>
      <w:r w:rsidRPr="0070798E">
        <w:rPr>
          <w:b/>
          <w:bCs/>
          <w:sz w:val="28"/>
          <w:szCs w:val="32"/>
        </w:rPr>
        <w:t>Bilbao, diciembre de 20</w:t>
      </w:r>
      <w:bookmarkEnd w:id="0"/>
      <w:r w:rsidR="002E1F61">
        <w:rPr>
          <w:b/>
          <w:bCs/>
          <w:sz w:val="28"/>
          <w:szCs w:val="32"/>
        </w:rPr>
        <w:t>23</w:t>
      </w:r>
    </w:p>
    <w:p w14:paraId="5ECA3176" w14:textId="77777777" w:rsidR="00C07320" w:rsidRDefault="00C07320">
      <w:pPr>
        <w:spacing w:before="0" w:line="240" w:lineRule="auto"/>
        <w:jc w:val="left"/>
        <w:sectPr w:rsidR="00C07320" w:rsidSect="0078004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18" w:right="1418" w:bottom="1701" w:left="1418" w:header="567" w:footer="567" w:gutter="567"/>
          <w:cols w:space="720"/>
          <w:titlePg/>
          <w:docGrid w:linePitch="272"/>
        </w:sectPr>
      </w:pPr>
    </w:p>
    <w:p w14:paraId="4B021B07" w14:textId="66BE27AE" w:rsidR="00C07320" w:rsidRDefault="00C07320" w:rsidP="00C07320">
      <w:pPr>
        <w:spacing w:before="0" w:line="240" w:lineRule="auto"/>
        <w:jc w:val="left"/>
      </w:pPr>
      <w:r>
        <w:lastRenderedPageBreak/>
        <w:br w:type="page"/>
      </w:r>
      <w:r w:rsidR="00204C29">
        <w:lastRenderedPageBreak/>
        <w:br w:type="page"/>
      </w:r>
    </w:p>
    <w:sectPr w:rsidR="00C07320" w:rsidSect="00DB18AB">
      <w:footerReference w:type="default" r:id="rId18"/>
      <w:headerReference w:type="first" r:id="rId19"/>
      <w:footerReference w:type="first" r:id="rId20"/>
      <w:pgSz w:w="11907" w:h="16840" w:code="9"/>
      <w:pgMar w:top="1418" w:right="1418" w:bottom="1701" w:left="1418" w:header="567" w:footer="567" w:gutter="567"/>
      <w:pgNumType w:fmt="lowerRoman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551E" w14:textId="77777777" w:rsidR="00873AE2" w:rsidRDefault="00873AE2">
      <w:pPr>
        <w:spacing w:before="0" w:line="240" w:lineRule="auto"/>
      </w:pPr>
      <w:r>
        <w:separator/>
      </w:r>
    </w:p>
  </w:endnote>
  <w:endnote w:type="continuationSeparator" w:id="0">
    <w:p w14:paraId="20DCF977" w14:textId="77777777" w:rsidR="00873AE2" w:rsidRDefault="00873A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FD95" w14:textId="77777777" w:rsidR="005B0199" w:rsidRDefault="005B0199" w:rsidP="00820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4FC1" w14:textId="77777777" w:rsidR="005B0199" w:rsidRDefault="005B0199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0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855C2E" w14:textId="77777777" w:rsidR="005B0199" w:rsidRDefault="005B0199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E2EA" w14:textId="77777777" w:rsidR="00DB18AB" w:rsidRDefault="00DB18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DF68" w14:textId="77777777" w:rsidR="002E1F61" w:rsidRDefault="002E1F6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143DF2" w14:textId="77777777" w:rsidR="002E1F61" w:rsidRDefault="002E1F61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38B3" w14:textId="77777777" w:rsidR="002E1F61" w:rsidRDefault="002E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46A9" w14:textId="77777777" w:rsidR="00873AE2" w:rsidRDefault="00873AE2">
      <w:pPr>
        <w:spacing w:before="0" w:line="240" w:lineRule="auto"/>
      </w:pPr>
      <w:r>
        <w:separator/>
      </w:r>
    </w:p>
  </w:footnote>
  <w:footnote w:type="continuationSeparator" w:id="0">
    <w:p w14:paraId="48EFE66E" w14:textId="77777777" w:rsidR="00873AE2" w:rsidRDefault="00873A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E657" w14:textId="36F75E0A" w:rsidR="0070798E" w:rsidRDefault="005B0199">
    <w:pPr>
      <w:pStyle w:val="Header"/>
    </w:pPr>
    <w:r>
      <w:rPr>
        <w:lang w:val="es-ES"/>
      </w:rPr>
      <w:t>&lt;SUSTITUIR POR EL NOMBRE DEL CAPÍTULO EN CURSO&gt;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D1EA" w14:textId="77777777" w:rsidR="005B0199" w:rsidRDefault="00D85008">
    <w:pPr>
      <w:pStyle w:val="EncabezadoImpar"/>
    </w:pPr>
    <w:r>
      <w:t xml:space="preserve">ingeniería web - </w:t>
    </w:r>
    <w:r w:rsidR="005B0199">
      <w:t xml:space="preserve">PROYECTO </w:t>
    </w:r>
    <w:r>
      <w:t>web colaborativo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82FB" w14:textId="77777777" w:rsidR="00DB18AB" w:rsidRDefault="00DB18A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1995" w14:textId="06120736" w:rsidR="00204C29" w:rsidRDefault="00204C29">
    <w:pPr>
      <w:pStyle w:val="Header"/>
    </w:pPr>
    <w:r>
      <w:t>Test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8EA624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629823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E1"/>
    <w:rsid w:val="000344D2"/>
    <w:rsid w:val="00100FD9"/>
    <w:rsid w:val="0013734E"/>
    <w:rsid w:val="00151F01"/>
    <w:rsid w:val="00177A13"/>
    <w:rsid w:val="00204C29"/>
    <w:rsid w:val="002E1F61"/>
    <w:rsid w:val="002F7DDC"/>
    <w:rsid w:val="0034461B"/>
    <w:rsid w:val="00361AB8"/>
    <w:rsid w:val="005B0199"/>
    <w:rsid w:val="005B650D"/>
    <w:rsid w:val="0070798E"/>
    <w:rsid w:val="0078004B"/>
    <w:rsid w:val="008204D6"/>
    <w:rsid w:val="00873AE2"/>
    <w:rsid w:val="00C07320"/>
    <w:rsid w:val="00D67F9E"/>
    <w:rsid w:val="00D85008"/>
    <w:rsid w:val="00DB18AB"/>
    <w:rsid w:val="00DE56A8"/>
    <w:rsid w:val="00F8225B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036D933"/>
  <w15:chartTrackingRefBased/>
  <w15:docId w15:val="{CD968206-16E1-4B29-B7DD-2CB373D5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line="300" w:lineRule="exact"/>
      <w:jc w:val="both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autoRedefine/>
    <w:qFormat/>
    <w:rsid w:val="0034461B"/>
    <w:pPr>
      <w:keepNext/>
      <w:pBdr>
        <w:bottom w:val="single" w:sz="6" w:space="1" w:color="auto"/>
      </w:pBdr>
      <w:spacing w:after="120" w:line="320" w:lineRule="exact"/>
      <w:ind w:left="66"/>
      <w:jc w:val="left"/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480"/>
      <w:outlineLvl w:val="1"/>
    </w:pPr>
    <w:rPr>
      <w:rFonts w:ascii="Bookman Old Style" w:hAnsi="Bookman Old Style"/>
      <w:b/>
      <w:cap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/>
      <w:b/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after="60"/>
      <w:outlineLvl w:val="4"/>
    </w:pPr>
    <w:rPr>
      <w:rFonts w:ascii="Arial" w:hAnsi="Arial"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  <w:rPr>
      <w:rFonts w:ascii="Arial" w:hAnsi="Arial"/>
      <w:sz w:val="18"/>
    </w:rPr>
  </w:style>
  <w:style w:type="paragraph" w:customStyle="1" w:styleId="EncabezadoImpar">
    <w:name w:val="Encabezado Impar"/>
    <w:basedOn w:val="Normal"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BodyTextIndent">
    <w:name w:val="Body Text Indent"/>
    <w:basedOn w:val="Normal"/>
    <w:semiHidden/>
  </w:style>
  <w:style w:type="paragraph" w:customStyle="1" w:styleId="EscabezadoPar">
    <w:name w:val="Escabezado Par"/>
    <w:basedOn w:val="EncabezadoImpar"/>
    <w:pPr>
      <w:jc w:val="left"/>
    </w:pPr>
  </w:style>
  <w:style w:type="paragraph" w:customStyle="1" w:styleId="NormalGrande">
    <w:name w:val="Normal Grande"/>
    <w:basedOn w:val="Heading4"/>
    <w:pPr>
      <w:outlineLvl w:val="9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NoSpacing">
    <w:name w:val="No Spacing"/>
    <w:link w:val="NoSpacingChar"/>
    <w:uiPriority w:val="1"/>
    <w:qFormat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1AB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361AB8"/>
    <w:pPr>
      <w:spacing w:before="60" w:after="60" w:line="240" w:lineRule="auto"/>
      <w:jc w:val="center"/>
    </w:pPr>
    <w:rPr>
      <w:sz w:val="22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rsid w:val="00361AB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Desktop\DEUSTO\4\1%20SEMESTRE\INGENIERIA%20WEB\PROYECTO%20OUTFITS\IWebOutfitShowroom\DOCUMENTACION\IW_Documentacion-PlantillaPaginaTex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F79BB5CA5D34DAE6F7A8833F101D5" ma:contentTypeVersion="3" ma:contentTypeDescription="Crear nuevo documento." ma:contentTypeScope="" ma:versionID="d0829fbfc7f22a0a9fac1e8aa751ef0b">
  <xsd:schema xmlns:xsd="http://www.w3.org/2001/XMLSchema" xmlns:xs="http://www.w3.org/2001/XMLSchema" xmlns:p="http://schemas.microsoft.com/office/2006/metadata/properties" xmlns:ns3="a853a7a5-b282-4f09-8af9-62b467ef5dce" targetNamespace="http://schemas.microsoft.com/office/2006/metadata/properties" ma:root="true" ma:fieldsID="66377ca785b5dd8faef4861954e7ed6c" ns3:_="">
    <xsd:import namespace="a853a7a5-b282-4f09-8af9-62b467ef5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3a7a5-b282-4f09-8af9-62b467ef5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59447-3DC5-43E9-827C-5AE0271FC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3a7a5-b282-4f09-8af9-62b467ef5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26680-5C81-430F-B4E3-C6E5FDDDE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E18B7-AA8B-4486-9BF7-3DE671B5E6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F04140-AD4C-4B60-A2D4-48D3837DC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IW_Documentacion-PlantillaPaginaTexto</Template>
  <TotalTime>51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de RCG para la tesis</vt:lpstr>
      <vt:lpstr>Plantilla de RCG para la tesis</vt:lpstr>
    </vt:vector>
  </TitlesOfParts>
  <Company>Universidad de Deusto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subject/>
  <dc:creator>Jorge</dc:creator>
  <cp:keywords/>
  <cp:lastModifiedBy>Jorge Alcorta Berasategui</cp:lastModifiedBy>
  <cp:revision>14</cp:revision>
  <cp:lastPrinted>1999-11-25T15:45:00Z</cp:lastPrinted>
  <dcterms:created xsi:type="dcterms:W3CDTF">2023-12-22T16:33:00Z</dcterms:created>
  <dcterms:modified xsi:type="dcterms:W3CDTF">2023-12-22T17:54:00Z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0x010100B0DF79BB5CA5D34DAE6F7A8833F101D5</vt:lpwstr>
  </property>
</Properties>
</file>